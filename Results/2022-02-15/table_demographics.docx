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8" w:type="dxa"/>
        <w:jc w:val="center"/>
        <w:tblLayout w:type="fixed"/>
        <w:tblLook w:val="0420" w:firstRow="1" w:lastRow="0" w:firstColumn="0" w:lastColumn="0" w:noHBand="0" w:noVBand="1"/>
      </w:tblPr>
      <w:tblGrid>
        <w:gridCol w:w="1623"/>
        <w:gridCol w:w="1398"/>
        <w:gridCol w:w="1398"/>
        <w:gridCol w:w="1398"/>
        <w:gridCol w:w="1398"/>
        <w:gridCol w:w="1398"/>
        <w:gridCol w:w="1405"/>
      </w:tblGrid>
      <w:tr w:rsidR="00A5547D" w:rsidTr="00E74706">
        <w:trPr>
          <w:cantSplit/>
          <w:trHeight w:val="271"/>
          <w:tblHeader/>
          <w:jc w:val="center"/>
        </w:trPr>
        <w:tc>
          <w:tcPr>
            <w:tcW w:w="16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3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Overall, N = 1,822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[0] Unknown, N = 236</w:t>
            </w:r>
          </w:p>
        </w:tc>
        <w:tc>
          <w:tcPr>
            <w:tcW w:w="13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[1] Wild Type, N = 93</w:t>
            </w:r>
          </w:p>
        </w:tc>
        <w:tc>
          <w:tcPr>
            <w:tcW w:w="13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[2] Alpha, N = 165</w:t>
            </w:r>
          </w:p>
        </w:tc>
        <w:tc>
          <w:tcPr>
            <w:tcW w:w="13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[3] Delta, N = 656</w:t>
            </w:r>
          </w:p>
        </w:tc>
        <w:tc>
          <w:tcPr>
            <w:tcW w:w="1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[4] Omicron, N = 672</w:t>
            </w:r>
          </w:p>
        </w:tc>
      </w:tr>
      <w:tr w:rsidR="00A5547D" w:rsidTr="00E74706">
        <w:trPr>
          <w:cantSplit/>
          <w:trHeight w:val="415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Age, n (%)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0-39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 (31)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(30)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(30)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(30)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(37)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(27)</w:t>
            </w: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40-64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815 (45)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(46)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(43)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(56)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 (45)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 (41)</w:t>
            </w: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+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437 (24)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(24)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(27)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(14)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(18)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(32)</w:t>
            </w:r>
          </w:p>
        </w:tc>
      </w:tr>
      <w:tr w:rsidR="00A5547D" w:rsidTr="00E74706">
        <w:trPr>
          <w:cantSplit/>
          <w:trHeight w:val="398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Region, n (%)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London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(14)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(8.6)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(13)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(26)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(8.5)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(18)</w:t>
            </w:r>
          </w:p>
        </w:tc>
      </w:tr>
      <w:tr w:rsidR="00A5547D" w:rsidTr="00E74706">
        <w:trPr>
          <w:cantSplit/>
          <w:trHeight w:val="398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1,537 (86)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 (91)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(87)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(74)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(91)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553 (82)</w:t>
            </w: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A5547D" w:rsidTr="00E74706">
        <w:trPr>
          <w:cantSplit/>
          <w:trHeight w:val="398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Sex, n (%)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A5547D">
            <w:pPr>
              <w:spacing w:before="100" w:after="100"/>
              <w:ind w:left="100" w:right="100"/>
              <w:jc w:val="center"/>
            </w:pP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934 (53)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(52)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(48)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(53)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(56)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334 (50)</w:t>
            </w: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838 (47)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(48)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(52)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(47)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 (44)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332 (50)</w:t>
            </w: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6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62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5547D" w:rsidRDefault="00E7470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symptom onset, Range</w:t>
            </w:r>
          </w:p>
        </w:tc>
        <w:tc>
          <w:tcPr>
            <w:tcW w:w="13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2020-09-03 to 2022-02-12</w:t>
            </w:r>
          </w:p>
        </w:tc>
        <w:tc>
          <w:tcPr>
            <w:tcW w:w="13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2020-09-09 to 2022-01-31</w:t>
            </w:r>
          </w:p>
        </w:tc>
        <w:tc>
          <w:tcPr>
            <w:tcW w:w="13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2020-09-03 to 2020-12-05</w:t>
            </w:r>
          </w:p>
        </w:tc>
        <w:tc>
          <w:tcPr>
            <w:tcW w:w="13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2020-12-10 to 2021-04-20</w:t>
            </w:r>
          </w:p>
        </w:tc>
        <w:tc>
          <w:tcPr>
            <w:tcW w:w="13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2021-06-03 to 2021-12-11</w:t>
            </w:r>
          </w:p>
        </w:tc>
        <w:tc>
          <w:tcPr>
            <w:tcW w:w="1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2021-12-14 to 2022-02-12</w:t>
            </w:r>
          </w:p>
        </w:tc>
      </w:tr>
      <w:tr w:rsidR="00A5547D" w:rsidTr="00E74706">
        <w:trPr>
          <w:cantSplit/>
          <w:trHeight w:val="379"/>
          <w:jc w:val="center"/>
        </w:trPr>
        <w:tc>
          <w:tcPr>
            <w:tcW w:w="1001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547D" w:rsidRDefault="00E7470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Range</w:t>
            </w:r>
          </w:p>
        </w:tc>
      </w:tr>
    </w:tbl>
    <w:p w:rsidR="00000000" w:rsidRDefault="00E74706">
      <w:bookmarkStart w:id="0" w:name="_GoBack"/>
      <w:bookmarkEnd w:id="0"/>
    </w:p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5547D"/>
    <w:rsid w:val="00AE18EF"/>
    <w:rsid w:val="00AE1BDD"/>
    <w:rsid w:val="00B3547C"/>
    <w:rsid w:val="00B4379D"/>
    <w:rsid w:val="00C27329"/>
    <w:rsid w:val="00C31EEB"/>
    <w:rsid w:val="00E7470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5AAEB62A.dotm</Template>
  <TotalTime>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Cyril Geismar</cp:lastModifiedBy>
  <cp:revision>10</cp:revision>
  <dcterms:created xsi:type="dcterms:W3CDTF">2017-02-28T11:18:00Z</dcterms:created>
  <dcterms:modified xsi:type="dcterms:W3CDTF">2022-02-15T13:27:00Z</dcterms:modified>
  <cp:category/>
</cp:coreProperties>
</file>